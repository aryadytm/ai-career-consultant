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0EA33D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642A3AA" w14:textId="519EBBCB" w:rsidR="00523479" w:rsidRPr="00906BEE" w:rsidRDefault="002D6F36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AEC2D3" wp14:editId="1B1A9232">
                  <wp:simplePos x="0" y="0"/>
                  <wp:positionH relativeFrom="column">
                    <wp:posOffset>51386</wp:posOffset>
                  </wp:positionH>
                  <wp:positionV relativeFrom="paragraph">
                    <wp:posOffset>-424827</wp:posOffset>
                  </wp:positionV>
                  <wp:extent cx="1714721" cy="1706868"/>
                  <wp:effectExtent l="0" t="0" r="0" b="8255"/>
                  <wp:wrapNone/>
                  <wp:docPr id="211363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721" cy="1706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9268B6B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A12F93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D6AC27A560545F8844E3B5C7A615DF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80AB5">
                  <w:t>AA</w:t>
                </w:r>
              </w:sdtContent>
            </w:sdt>
          </w:p>
          <w:p w14:paraId="458D6702" w14:textId="77777777" w:rsidR="00A50939" w:rsidRPr="00906BEE" w:rsidRDefault="00F1447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F321568D48400CA6563D7D69F9C38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39C9D9F0" w14:textId="7C18A5A8" w:rsidR="002C2CDD" w:rsidRPr="00906BEE" w:rsidRDefault="00385D50" w:rsidP="00385D50">
            <w:r>
              <w:t>As a</w:t>
            </w:r>
            <w:r w:rsidR="00F44945">
              <w:t xml:space="preserve"> student and a</w:t>
            </w:r>
            <w:r>
              <w:t xml:space="preserve"> tech enthusiast </w:t>
            </w:r>
            <w:r w:rsidR="009A61C8">
              <w:t>with experience in full-stack development</w:t>
            </w:r>
            <w:r w:rsidR="00E77E74">
              <w:t xml:space="preserve"> and </w:t>
            </w:r>
            <w:r w:rsidR="001540AC">
              <w:t>Android</w:t>
            </w:r>
            <w:r w:rsidR="009A61C8">
              <w:t xml:space="preserve"> app development</w:t>
            </w:r>
            <w:r w:rsidR="00B01A34">
              <w:t xml:space="preserve">, I want to </w:t>
            </w:r>
            <w:r w:rsidR="002D4647">
              <w:t xml:space="preserve">face a new challenge </w:t>
            </w:r>
            <w:r w:rsidR="000213BD">
              <w:t xml:space="preserve">that allows me to grow my software </w:t>
            </w:r>
            <w:r w:rsidR="00BE0339">
              <w:t xml:space="preserve">development </w:t>
            </w:r>
            <w:r w:rsidR="000213BD">
              <w:t>skillset</w:t>
            </w:r>
            <w:r w:rsidR="00F1447E">
              <w:t>.</w:t>
            </w:r>
          </w:p>
          <w:p w14:paraId="0FBAA847" w14:textId="77777777" w:rsidR="002C2CDD" w:rsidRPr="00906BEE" w:rsidRDefault="00F1447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FC245B25D04485298D7C2967CFB4C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2BFA6C4" w14:textId="6C99943F" w:rsidR="003342B5" w:rsidRDefault="003342B5" w:rsidP="003342B5">
            <w:r>
              <w:t>Android Development</w:t>
            </w:r>
            <w:r w:rsidR="00167704">
              <w:t>:</w:t>
            </w:r>
          </w:p>
          <w:p w14:paraId="29587A30" w14:textId="77777777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Android Studio</w:t>
            </w:r>
          </w:p>
          <w:p w14:paraId="0F37FB92" w14:textId="462834BC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Java</w:t>
            </w:r>
          </w:p>
          <w:p w14:paraId="4B8343C8" w14:textId="77777777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Kotlin</w:t>
            </w:r>
          </w:p>
          <w:p w14:paraId="1F037651" w14:textId="3B9C0C88" w:rsidR="003342B5" w:rsidRDefault="003342B5" w:rsidP="003342B5">
            <w:pPr>
              <w:pStyle w:val="ListParagraph"/>
              <w:numPr>
                <w:ilvl w:val="0"/>
                <w:numId w:val="12"/>
              </w:numPr>
            </w:pPr>
            <w:r>
              <w:t>UI Design</w:t>
            </w:r>
            <w:r w:rsidR="007644A1">
              <w:t xml:space="preserve"> with Figma</w:t>
            </w:r>
          </w:p>
          <w:p w14:paraId="2CAEE101" w14:textId="77777777" w:rsidR="00FC43DF" w:rsidRDefault="00FC43DF" w:rsidP="003342B5"/>
          <w:p w14:paraId="62F64EF7" w14:textId="3717F215" w:rsidR="00167704" w:rsidRDefault="00167704" w:rsidP="003342B5">
            <w:r>
              <w:t>Full Stack Development:</w:t>
            </w:r>
          </w:p>
          <w:p w14:paraId="350F8777" w14:textId="77777777" w:rsidR="007644A1" w:rsidRDefault="00167704" w:rsidP="00167704">
            <w:pPr>
              <w:pStyle w:val="ListParagraph"/>
              <w:numPr>
                <w:ilvl w:val="0"/>
                <w:numId w:val="13"/>
              </w:numPr>
            </w:pPr>
            <w:r>
              <w:t>JavaScript</w:t>
            </w:r>
          </w:p>
          <w:p w14:paraId="63FB2AC7" w14:textId="77777777" w:rsidR="00071729" w:rsidRDefault="00167704" w:rsidP="00FC43DF">
            <w:pPr>
              <w:pStyle w:val="ListParagraph"/>
              <w:numPr>
                <w:ilvl w:val="0"/>
                <w:numId w:val="13"/>
              </w:numPr>
            </w:pPr>
            <w:r>
              <w:t>React.js</w:t>
            </w:r>
          </w:p>
          <w:p w14:paraId="6406CA59" w14:textId="77777777" w:rsidR="00FC43DF" w:rsidRDefault="00FC43DF" w:rsidP="00FC43DF">
            <w:pPr>
              <w:pStyle w:val="ListParagraph"/>
              <w:numPr>
                <w:ilvl w:val="0"/>
                <w:numId w:val="13"/>
              </w:numPr>
            </w:pPr>
            <w:r>
              <w:t>Python</w:t>
            </w:r>
          </w:p>
          <w:p w14:paraId="1CC95555" w14:textId="77777777" w:rsidR="0072575D" w:rsidRDefault="0072575D" w:rsidP="0072575D"/>
          <w:p w14:paraId="363363D7" w14:textId="77777777" w:rsidR="0072575D" w:rsidRDefault="0072575D" w:rsidP="0072575D">
            <w:r>
              <w:t>Others:</w:t>
            </w:r>
          </w:p>
          <w:p w14:paraId="08A0660A" w14:textId="77777777" w:rsidR="0072575D" w:rsidRDefault="0072575D" w:rsidP="00181932">
            <w:pPr>
              <w:pStyle w:val="ListParagraph"/>
              <w:numPr>
                <w:ilvl w:val="0"/>
                <w:numId w:val="15"/>
              </w:numPr>
            </w:pPr>
            <w:r>
              <w:t>Git</w:t>
            </w:r>
            <w:r w:rsidR="00181932">
              <w:t xml:space="preserve"> and </w:t>
            </w:r>
            <w:r>
              <w:t>GitHub</w:t>
            </w:r>
          </w:p>
          <w:p w14:paraId="06D66857" w14:textId="723CB25E" w:rsidR="00181932" w:rsidRPr="00906BEE" w:rsidRDefault="00181932" w:rsidP="00181932">
            <w:pPr>
              <w:pStyle w:val="ListParagraph"/>
              <w:numPr>
                <w:ilvl w:val="0"/>
                <w:numId w:val="15"/>
              </w:numPr>
            </w:pPr>
            <w:r>
              <w:t>Cloud Computing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43BBE87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A6D7C16" w14:textId="127F96EA" w:rsidR="00C612DA" w:rsidRPr="00906BEE" w:rsidRDefault="00F1447E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667B52F21DB46B3B861C1250B912E9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B4594">
                        <w:t>ARYA ADYATMA</w:t>
                      </w:r>
                    </w:sdtContent>
                  </w:sdt>
                </w:p>
                <w:p w14:paraId="053E57D3" w14:textId="468A2071" w:rsidR="00906BEE" w:rsidRPr="00906BEE" w:rsidRDefault="00F1447E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9B1870A6AAFE42068F3BB10B0990EB7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4594">
                        <w:t>BUSINESS INFORMATION TECHNOLOGY STUDENT AT BINUS UNIVERSITY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rPr>
                        <w:szCs w:val="24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7847BD67CF4FFE907AB947E6FD674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F6F22" w:rsidRPr="008F6F22">
                        <w:rPr>
                          <w:caps w:val="0"/>
                          <w:szCs w:val="24"/>
                        </w:rPr>
                        <w:t>bit.ly/</w:t>
                      </w:r>
                      <w:proofErr w:type="spellStart"/>
                      <w:r w:rsidR="008F6F22" w:rsidRPr="008F6F22">
                        <w:rPr>
                          <w:caps w:val="0"/>
                          <w:szCs w:val="24"/>
                        </w:rPr>
                        <w:t>arya-adyatma-</w:t>
                      </w:r>
                      <w:r w:rsidR="004F5663">
                        <w:rPr>
                          <w:caps w:val="0"/>
                          <w:szCs w:val="24"/>
                        </w:rPr>
                        <w:t>v</w:t>
                      </w:r>
                      <w:r w:rsidR="00236FA0">
                        <w:rPr>
                          <w:caps w:val="0"/>
                          <w:szCs w:val="24"/>
                        </w:rPr>
                        <w:t>ercel</w:t>
                      </w:r>
                      <w:proofErr w:type="spellEnd"/>
                    </w:sdtContent>
                  </w:sdt>
                </w:p>
              </w:tc>
            </w:tr>
          </w:tbl>
          <w:p w14:paraId="1AD2A4AE" w14:textId="77777777" w:rsidR="002C2CDD" w:rsidRPr="00906BEE" w:rsidRDefault="00F1447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4CD2A066A564BFB90E838AFDBCA7A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E047391" w14:textId="59DC156B" w:rsidR="002C2CDD" w:rsidRPr="00906BEE" w:rsidRDefault="008A6034" w:rsidP="007569C1">
            <w:pPr>
              <w:pStyle w:val="Heading4"/>
            </w:pPr>
            <w:r>
              <w:t>ANDROID DEVELOPER</w:t>
            </w:r>
            <w:r w:rsidR="002C2CDD" w:rsidRPr="00906BEE">
              <w:t xml:space="preserve"> • </w:t>
            </w:r>
            <w:r w:rsidR="00A24F4C">
              <w:t>chatmagic ai</w:t>
            </w:r>
            <w:r w:rsidR="002C2CDD" w:rsidRPr="00906BEE">
              <w:t xml:space="preserve"> • </w:t>
            </w:r>
            <w:r w:rsidR="00A24F4C">
              <w:t>2023-</w:t>
            </w:r>
            <w:r w:rsidR="00E065CF">
              <w:t>PRESENT</w:t>
            </w:r>
          </w:p>
          <w:p w14:paraId="2BD238AD" w14:textId="70C04FF1" w:rsidR="002C2CDD" w:rsidRPr="00906BEE" w:rsidRDefault="003C1F94" w:rsidP="007569C1">
            <w:r>
              <w:t>Developed</w:t>
            </w:r>
            <w:r w:rsidR="00B1029B">
              <w:t xml:space="preserve"> the whole ChatMagic AI app including UI design, </w:t>
            </w:r>
            <w:r w:rsidR="008252D7">
              <w:t xml:space="preserve">app development, and </w:t>
            </w:r>
            <w:r w:rsidR="002461A6">
              <w:t xml:space="preserve">AI </w:t>
            </w:r>
            <w:r w:rsidR="008252D7">
              <w:t>machine learnin</w:t>
            </w:r>
            <w:r w:rsidR="002461A6">
              <w:t xml:space="preserve">g </w:t>
            </w:r>
            <w:r w:rsidR="003E70B5">
              <w:t>integration</w:t>
            </w:r>
            <w:r w:rsidR="008252D7">
              <w:t>.</w:t>
            </w:r>
          </w:p>
          <w:p w14:paraId="3AD504C3" w14:textId="797EAB0F" w:rsidR="002C2CDD" w:rsidRPr="00906BEE" w:rsidRDefault="008A6034" w:rsidP="007569C1">
            <w:pPr>
              <w:pStyle w:val="Heading4"/>
            </w:pPr>
            <w:r>
              <w:t>FULL STACK DEVELOPER</w:t>
            </w:r>
            <w:r w:rsidR="002C2CDD" w:rsidRPr="00906BEE">
              <w:t xml:space="preserve"> • </w:t>
            </w:r>
            <w:r w:rsidR="00A24F4C">
              <w:t>aie studio</w:t>
            </w:r>
            <w:r w:rsidR="002C2CDD" w:rsidRPr="00906BEE">
              <w:t xml:space="preserve"> • </w:t>
            </w:r>
            <w:r w:rsidR="00A24F4C">
              <w:t>2022</w:t>
            </w:r>
            <w:r w:rsidR="00E065CF">
              <w:t>-2023</w:t>
            </w:r>
          </w:p>
          <w:p w14:paraId="1924845C" w14:textId="1EB148F9" w:rsidR="002C2CDD" w:rsidRDefault="00FC65B8" w:rsidP="007569C1">
            <w:r>
              <w:t>The frontend is developed using React.js, styled with Material UI, deployed using Netlify. The backend and AI use Python.</w:t>
            </w:r>
          </w:p>
          <w:p w14:paraId="59595EF5" w14:textId="61684325" w:rsidR="006925E0" w:rsidRPr="00906BEE" w:rsidRDefault="008F5FC4" w:rsidP="006925E0">
            <w:pPr>
              <w:pStyle w:val="Heading4"/>
            </w:pPr>
            <w:r>
              <w:t xml:space="preserve">ANDROID </w:t>
            </w:r>
            <w:r w:rsidR="008A6034">
              <w:t>DEVELOPER</w:t>
            </w:r>
            <w:r w:rsidR="006925E0" w:rsidRPr="00906BEE">
              <w:t xml:space="preserve"> • </w:t>
            </w:r>
            <w:r w:rsidR="008A6034">
              <w:t>neurality</w:t>
            </w:r>
            <w:r w:rsidR="006925E0" w:rsidRPr="00906BEE">
              <w:t xml:space="preserve"> • </w:t>
            </w:r>
            <w:r w:rsidR="00A24F4C">
              <w:t>2019-2020</w:t>
            </w:r>
          </w:p>
          <w:p w14:paraId="5A723EF9" w14:textId="3EE56701" w:rsidR="006925E0" w:rsidRPr="00906BEE" w:rsidRDefault="00C22A2A" w:rsidP="007569C1">
            <w:r>
              <w:t>Developed Neurality, which has over 20 brain training games using Android Studio with Kotlin programming language.</w:t>
            </w:r>
          </w:p>
          <w:p w14:paraId="28F676E5" w14:textId="77777777" w:rsidR="002C2CDD" w:rsidRPr="00906BEE" w:rsidRDefault="00F1447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D06089E3574106B25D0351B1EAEA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23BEEE2" w14:textId="7D86E50F" w:rsidR="002C2CDD" w:rsidRPr="00906BEE" w:rsidRDefault="00A50B14" w:rsidP="007569C1">
            <w:pPr>
              <w:pStyle w:val="Heading4"/>
            </w:pPr>
            <w:r>
              <w:t>BUSINESS INFORMATION TECHNOLOGY</w:t>
            </w:r>
            <w:r w:rsidR="002C2CDD" w:rsidRPr="00906BEE">
              <w:t xml:space="preserve"> • </w:t>
            </w:r>
            <w:r>
              <w:t>2025</w:t>
            </w:r>
            <w:r w:rsidR="002C2CDD" w:rsidRPr="00906BEE">
              <w:t xml:space="preserve"> • </w:t>
            </w:r>
            <w:r>
              <w:t>BINUS UNIVERSITY</w:t>
            </w:r>
          </w:p>
          <w:p w14:paraId="204816B7" w14:textId="06E22B4C" w:rsidR="002C2CDD" w:rsidRPr="00906BEE" w:rsidRDefault="0012695C" w:rsidP="007569C1">
            <w:r>
              <w:t>GPA</w:t>
            </w:r>
            <w:r w:rsidR="003A6624" w:rsidRPr="003A6624">
              <w:t>: 3.94 / 4.00 (as</w:t>
            </w:r>
            <w:r>
              <w:t xml:space="preserve"> of </w:t>
            </w:r>
            <w:r w:rsidR="003A6624" w:rsidRPr="003A6624">
              <w:t>3rd term)</w:t>
            </w:r>
            <w:r w:rsidR="003A6624">
              <w:t>. Studied</w:t>
            </w:r>
            <w:r w:rsidR="003A6624" w:rsidRPr="003A6624">
              <w:t xml:space="preserve"> computer science</w:t>
            </w:r>
            <w:r w:rsidR="003A6624">
              <w:t xml:space="preserve">, </w:t>
            </w:r>
            <w:r w:rsidR="00C8440C">
              <w:t>artificial intelligence</w:t>
            </w:r>
            <w:r w:rsidR="003A6624">
              <w:t xml:space="preserve">, </w:t>
            </w:r>
            <w:r w:rsidR="003A6624" w:rsidRPr="003A6624">
              <w:t xml:space="preserve">and </w:t>
            </w:r>
            <w:r w:rsidR="00C8440C">
              <w:t>applied them in business</w:t>
            </w:r>
            <w:r w:rsidR="003A6624" w:rsidRPr="003A6624">
              <w:t>.</w:t>
            </w:r>
            <w:r w:rsidR="003A6624">
              <w:t xml:space="preserve"> </w:t>
            </w:r>
          </w:p>
          <w:p w14:paraId="089C3051" w14:textId="5AB8057B" w:rsidR="002C2CDD" w:rsidRPr="00906BEE" w:rsidRDefault="00A50B14" w:rsidP="007569C1">
            <w:pPr>
              <w:pStyle w:val="Heading4"/>
            </w:pPr>
            <w:r>
              <w:t>SOCIAL SCIENCE</w:t>
            </w:r>
            <w:r w:rsidR="002C2CDD" w:rsidRPr="00906BEE">
              <w:t xml:space="preserve"> • </w:t>
            </w:r>
            <w:r>
              <w:t>2020</w:t>
            </w:r>
            <w:r w:rsidR="002C2CDD" w:rsidRPr="00906BEE">
              <w:t xml:space="preserve"> • </w:t>
            </w:r>
            <w:r>
              <w:t>SMA</w:t>
            </w:r>
            <w:r w:rsidR="00931C32">
              <w:t xml:space="preserve">N </w:t>
            </w:r>
            <w:r>
              <w:t xml:space="preserve">1 </w:t>
            </w:r>
            <w:r w:rsidR="00931C32">
              <w:t xml:space="preserve">KOTA </w:t>
            </w:r>
            <w:r>
              <w:t>BEKASI</w:t>
            </w:r>
          </w:p>
          <w:p w14:paraId="6AF651FD" w14:textId="4D38BB69" w:rsidR="002C2CDD" w:rsidRPr="00906BEE" w:rsidRDefault="00B56CEF" w:rsidP="007569C1">
            <w:r w:rsidRPr="00B56CEF">
              <w:t>One of the top 100 senior high schools in Indonesia based on national exam ranking.</w:t>
            </w:r>
            <w:r>
              <w:t xml:space="preserve"> Studied Python in Computer Science Club.</w:t>
            </w:r>
          </w:p>
          <w:p w14:paraId="06B44A74" w14:textId="77777777" w:rsidR="002C2CDD" w:rsidRPr="00906BEE" w:rsidRDefault="00F1447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B768DC20F634BB3B9D8AAFBE9719B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4D98FB36" w14:textId="30059752" w:rsidR="00741125" w:rsidRPr="00906BEE" w:rsidRDefault="001752E3" w:rsidP="00741125">
            <w:r>
              <w:t>201</w:t>
            </w:r>
            <w:r w:rsidR="009D4D37">
              <w:t>8</w:t>
            </w:r>
            <w:r>
              <w:t xml:space="preserve"> </w:t>
            </w:r>
            <w:r w:rsidR="002E0AAF">
              <w:t>–</w:t>
            </w:r>
            <w:r>
              <w:t xml:space="preserve"> </w:t>
            </w:r>
            <w:r w:rsidR="002E0AAF">
              <w:t xml:space="preserve">Computer Science Club </w:t>
            </w:r>
            <w:r w:rsidR="002A09CE">
              <w:t>coordinator</w:t>
            </w:r>
            <w:r w:rsidR="002E0AAF">
              <w:t xml:space="preserve"> at SMAN 1 Kota Bekasi</w:t>
            </w:r>
          </w:p>
        </w:tc>
      </w:tr>
    </w:tbl>
    <w:p w14:paraId="33D478AE" w14:textId="77777777" w:rsidR="00290AAA" w:rsidRDefault="00290AAA" w:rsidP="00E22E87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C3E4" w14:textId="77777777" w:rsidR="00CE619C" w:rsidRDefault="00CE619C" w:rsidP="00713050">
      <w:pPr>
        <w:spacing w:line="240" w:lineRule="auto"/>
      </w:pPr>
      <w:r>
        <w:separator/>
      </w:r>
    </w:p>
  </w:endnote>
  <w:endnote w:type="continuationSeparator" w:id="0">
    <w:p w14:paraId="03F9D51E" w14:textId="77777777" w:rsidR="00CE619C" w:rsidRDefault="00CE61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460DB6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DA7F1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0E4B591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1F83C1B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498FE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163D64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266C94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22A43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3DE444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724CB2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0322F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6AF4B9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3F2AAD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C12283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9EFCF71236741F5AADEF8131C528A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CE0CC9" w14:textId="31E98CC3" w:rsidR="00684488" w:rsidRPr="00CA3DF1" w:rsidRDefault="00A50B14" w:rsidP="00811117">
              <w:pPr>
                <w:pStyle w:val="Footer"/>
              </w:pPr>
              <w:r>
                <w:t>arya.adyatma@binus.ac.id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746E7985A0140939522D86F01A334C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5CD32FD" w14:textId="68A108B8" w:rsidR="00684488" w:rsidRPr="00C2098A" w:rsidRDefault="009C7BF5" w:rsidP="00811117">
              <w:pPr>
                <w:pStyle w:val="Footer"/>
              </w:pPr>
              <w:r>
                <w:t>aryadytm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10F731996264809953181FACF853CD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C2A080D" w14:textId="7B749039" w:rsidR="00684488" w:rsidRPr="00C2098A" w:rsidRDefault="00FB4594" w:rsidP="00811117">
              <w:pPr>
                <w:pStyle w:val="Footer"/>
              </w:pPr>
              <w:r>
                <w:t>+6285161409660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540691DB5F4441FBCFFE6FA50D90B5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383A308" w14:textId="404B64F9" w:rsidR="00684488" w:rsidRPr="00C2098A" w:rsidRDefault="00FB4594" w:rsidP="00811117">
              <w:pPr>
                <w:pStyle w:val="Footer"/>
              </w:pPr>
              <w:r>
                <w:t>https://www.linkedin.com/in/arya-adyatma-aryadytm/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ED78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55EC64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BCBE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43B315A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2E9A19E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4AB63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E122DB" wp14:editId="4E2CECF0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96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1B7A69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m7hxIAAN9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BIMXm7hxIAAN9kAAAO&#10;AAAAAAAAAAAAAAAAAC4CAABkcnMvZTJvRG9jLnhtbFBLAQItABQABgAIAAAAIQBoRxvQ2AAAAAMB&#10;AAAPAAAAAAAAAAAAAAAAAOEUAABkcnMvZG93bnJldi54bWxQSwUGAAAAAAQABADzAAAA5hU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96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3D062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103319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479494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225D3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92DF80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78A95A5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D40A20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EA17D0" w14:textId="2218FEF5" w:rsidR="00811117" w:rsidRPr="00CA3DF1" w:rsidRDefault="00F1447E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6E3FDEB9A8134B0AB12725B372BFA63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50B14" w:rsidRPr="00A50B14">
                <w:rPr>
                  <w:sz w:val="18"/>
                  <w:szCs w:val="18"/>
                </w:rPr>
                <w:t>arya.adyatma@binus.ac.id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9D8C8CC39C924753A007E294409C799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2A08E55" w14:textId="7995CB71" w:rsidR="00811117" w:rsidRPr="00C2098A" w:rsidRDefault="0063109C" w:rsidP="00217980">
              <w:pPr>
                <w:pStyle w:val="Footer"/>
              </w:pPr>
              <w:r>
                <w:rPr>
                  <w:sz w:val="20"/>
                  <w:szCs w:val="20"/>
                </w:rPr>
                <w:t>aryadytm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482AB37C36A84A0FB67377BE196B487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48131CF" w14:textId="0F8F74BA" w:rsidR="00811117" w:rsidRPr="00065375" w:rsidRDefault="00A50B14" w:rsidP="00217980">
              <w:pPr>
                <w:pStyle w:val="Footer"/>
                <w:rPr>
                  <w:sz w:val="20"/>
                  <w:szCs w:val="20"/>
                </w:rPr>
              </w:pPr>
              <w:r w:rsidRPr="00065375">
                <w:rPr>
                  <w:sz w:val="20"/>
                  <w:szCs w:val="20"/>
                </w:rPr>
                <w:t>+6285161409660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9B768DC20F634BB3B9D8AAFBE9719BB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B60D7B9" w14:textId="3CDEF320" w:rsidR="00811117" w:rsidRPr="00FB4594" w:rsidRDefault="00FB4594" w:rsidP="00217980">
              <w:pPr>
                <w:pStyle w:val="Footer"/>
                <w:rPr>
                  <w:sz w:val="20"/>
                  <w:szCs w:val="20"/>
                </w:rPr>
              </w:pPr>
              <w:r w:rsidRPr="00FB4594">
                <w:rPr>
                  <w:sz w:val="20"/>
                  <w:szCs w:val="20"/>
                </w:rPr>
                <w:t>https://www.linkedin.com/in/arya-adyatma-aryadytm/</w:t>
              </w:r>
            </w:p>
          </w:sdtContent>
        </w:sdt>
      </w:tc>
    </w:tr>
  </w:tbl>
  <w:p w14:paraId="6395E8B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6581" w14:textId="77777777" w:rsidR="00CE619C" w:rsidRDefault="00CE619C" w:rsidP="00713050">
      <w:pPr>
        <w:spacing w:line="240" w:lineRule="auto"/>
      </w:pPr>
      <w:r>
        <w:separator/>
      </w:r>
    </w:p>
  </w:footnote>
  <w:footnote w:type="continuationSeparator" w:id="0">
    <w:p w14:paraId="1691F36D" w14:textId="77777777" w:rsidR="00CE619C" w:rsidRDefault="00CE61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D34D82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F8235DC" w14:textId="4D5D6FE3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7AF733C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18F5790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80AB5">
                <w:t>AA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D2EE55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159153C" w14:textId="77777777" w:rsidR="001A5CA9" w:rsidRPr="009B3C40" w:rsidRDefault="00F1447E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190703E" w14:textId="1E6D315D" w:rsidR="001A5CA9" w:rsidRDefault="00F1447E" w:rsidP="001A5CA9">
                <w:pPr>
                  <w:pStyle w:val="Heading2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4594">
                      <w:t>BUSINESS INFORMATION TECHNOLOGY STUDENT AT BINUS UNIVERSITY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36FA0">
                      <w:t>bit.ly/arya-adyatma-vercel</w:t>
                    </w:r>
                  </w:sdtContent>
                </w:sdt>
              </w:p>
            </w:tc>
          </w:tr>
        </w:tbl>
        <w:p w14:paraId="0B22481B" w14:textId="77777777" w:rsidR="001A5CA9" w:rsidRPr="00F207C0" w:rsidRDefault="001A5CA9" w:rsidP="001A5CA9"/>
      </w:tc>
    </w:tr>
  </w:tbl>
  <w:p w14:paraId="2F55075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84E4A"/>
    <w:multiLevelType w:val="hybridMultilevel"/>
    <w:tmpl w:val="6CA6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47EB"/>
    <w:multiLevelType w:val="hybridMultilevel"/>
    <w:tmpl w:val="77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63565"/>
    <w:multiLevelType w:val="hybridMultilevel"/>
    <w:tmpl w:val="6342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B52C4"/>
    <w:multiLevelType w:val="hybridMultilevel"/>
    <w:tmpl w:val="F1DE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337AD"/>
    <w:multiLevelType w:val="hybridMultilevel"/>
    <w:tmpl w:val="37D6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507301">
    <w:abstractNumId w:val="9"/>
  </w:num>
  <w:num w:numId="2" w16cid:durableId="715199049">
    <w:abstractNumId w:val="7"/>
  </w:num>
  <w:num w:numId="3" w16cid:durableId="388573679">
    <w:abstractNumId w:val="6"/>
  </w:num>
  <w:num w:numId="4" w16cid:durableId="1858696345">
    <w:abstractNumId w:val="5"/>
  </w:num>
  <w:num w:numId="5" w16cid:durableId="496724443">
    <w:abstractNumId w:val="4"/>
  </w:num>
  <w:num w:numId="6" w16cid:durableId="1760634292">
    <w:abstractNumId w:val="8"/>
  </w:num>
  <w:num w:numId="7" w16cid:durableId="2092965574">
    <w:abstractNumId w:val="3"/>
  </w:num>
  <w:num w:numId="8" w16cid:durableId="1229806996">
    <w:abstractNumId w:val="2"/>
  </w:num>
  <w:num w:numId="9" w16cid:durableId="457265458">
    <w:abstractNumId w:val="1"/>
  </w:num>
  <w:num w:numId="10" w16cid:durableId="331614264">
    <w:abstractNumId w:val="0"/>
  </w:num>
  <w:num w:numId="11" w16cid:durableId="837581194">
    <w:abstractNumId w:val="14"/>
  </w:num>
  <w:num w:numId="12" w16cid:durableId="464197623">
    <w:abstractNumId w:val="10"/>
  </w:num>
  <w:num w:numId="13" w16cid:durableId="826898633">
    <w:abstractNumId w:val="13"/>
  </w:num>
  <w:num w:numId="14" w16cid:durableId="276915965">
    <w:abstractNumId w:val="12"/>
  </w:num>
  <w:num w:numId="15" w16cid:durableId="544752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9"/>
    <w:rsid w:val="000213BD"/>
    <w:rsid w:val="00044F29"/>
    <w:rsid w:val="00065375"/>
    <w:rsid w:val="00071729"/>
    <w:rsid w:val="00091382"/>
    <w:rsid w:val="00094FFC"/>
    <w:rsid w:val="000A07DA"/>
    <w:rsid w:val="000A2BFA"/>
    <w:rsid w:val="000B0619"/>
    <w:rsid w:val="000B61CA"/>
    <w:rsid w:val="000F7610"/>
    <w:rsid w:val="00114ED7"/>
    <w:rsid w:val="0012695C"/>
    <w:rsid w:val="00140B0E"/>
    <w:rsid w:val="001540AC"/>
    <w:rsid w:val="00167704"/>
    <w:rsid w:val="001752E3"/>
    <w:rsid w:val="00181932"/>
    <w:rsid w:val="001A5CA9"/>
    <w:rsid w:val="001B2AC1"/>
    <w:rsid w:val="001B403A"/>
    <w:rsid w:val="001D3F15"/>
    <w:rsid w:val="001F4583"/>
    <w:rsid w:val="00217980"/>
    <w:rsid w:val="00236FA0"/>
    <w:rsid w:val="002461A6"/>
    <w:rsid w:val="00271662"/>
    <w:rsid w:val="0027404F"/>
    <w:rsid w:val="00290AAA"/>
    <w:rsid w:val="00293B83"/>
    <w:rsid w:val="002A09CE"/>
    <w:rsid w:val="002B091C"/>
    <w:rsid w:val="002C2CDD"/>
    <w:rsid w:val="002D45C6"/>
    <w:rsid w:val="002D4647"/>
    <w:rsid w:val="002D6F36"/>
    <w:rsid w:val="002E0AAF"/>
    <w:rsid w:val="002F03FA"/>
    <w:rsid w:val="00313E86"/>
    <w:rsid w:val="00333CD3"/>
    <w:rsid w:val="003342B5"/>
    <w:rsid w:val="00340365"/>
    <w:rsid w:val="00342B64"/>
    <w:rsid w:val="00364079"/>
    <w:rsid w:val="00385D50"/>
    <w:rsid w:val="003A6624"/>
    <w:rsid w:val="003B022C"/>
    <w:rsid w:val="003C1F94"/>
    <w:rsid w:val="003C5528"/>
    <w:rsid w:val="003D03E5"/>
    <w:rsid w:val="003E70B5"/>
    <w:rsid w:val="004077FB"/>
    <w:rsid w:val="004244FF"/>
    <w:rsid w:val="00424DD9"/>
    <w:rsid w:val="0046104A"/>
    <w:rsid w:val="004717C5"/>
    <w:rsid w:val="00476398"/>
    <w:rsid w:val="004A24CC"/>
    <w:rsid w:val="004F5663"/>
    <w:rsid w:val="00523479"/>
    <w:rsid w:val="00543DB7"/>
    <w:rsid w:val="005729B0"/>
    <w:rsid w:val="0063109C"/>
    <w:rsid w:val="00641630"/>
    <w:rsid w:val="006603E7"/>
    <w:rsid w:val="00684488"/>
    <w:rsid w:val="006925E0"/>
    <w:rsid w:val="006A3CE7"/>
    <w:rsid w:val="006A7746"/>
    <w:rsid w:val="006C4C50"/>
    <w:rsid w:val="006D76B1"/>
    <w:rsid w:val="00713050"/>
    <w:rsid w:val="0072575D"/>
    <w:rsid w:val="00741125"/>
    <w:rsid w:val="00746F7F"/>
    <w:rsid w:val="007569C1"/>
    <w:rsid w:val="00763832"/>
    <w:rsid w:val="007644A1"/>
    <w:rsid w:val="007D2696"/>
    <w:rsid w:val="007D2FD2"/>
    <w:rsid w:val="00811117"/>
    <w:rsid w:val="00823C54"/>
    <w:rsid w:val="008252D7"/>
    <w:rsid w:val="00841146"/>
    <w:rsid w:val="0088504C"/>
    <w:rsid w:val="0089382B"/>
    <w:rsid w:val="008A1907"/>
    <w:rsid w:val="008A6034"/>
    <w:rsid w:val="008C6BCA"/>
    <w:rsid w:val="008C7B50"/>
    <w:rsid w:val="008E10B3"/>
    <w:rsid w:val="008E4B30"/>
    <w:rsid w:val="008F5FC4"/>
    <w:rsid w:val="008F6F22"/>
    <w:rsid w:val="00906BEE"/>
    <w:rsid w:val="009243E7"/>
    <w:rsid w:val="00931C32"/>
    <w:rsid w:val="00965175"/>
    <w:rsid w:val="00985D58"/>
    <w:rsid w:val="009A61C8"/>
    <w:rsid w:val="009B0349"/>
    <w:rsid w:val="009B3C40"/>
    <w:rsid w:val="009C7BF5"/>
    <w:rsid w:val="009D4D37"/>
    <w:rsid w:val="009E4F4C"/>
    <w:rsid w:val="00A1583C"/>
    <w:rsid w:val="00A24F4C"/>
    <w:rsid w:val="00A42540"/>
    <w:rsid w:val="00A50939"/>
    <w:rsid w:val="00A50B14"/>
    <w:rsid w:val="00A83413"/>
    <w:rsid w:val="00AA6A40"/>
    <w:rsid w:val="00AA75F6"/>
    <w:rsid w:val="00AD00FD"/>
    <w:rsid w:val="00AF0A8E"/>
    <w:rsid w:val="00B01A34"/>
    <w:rsid w:val="00B1029B"/>
    <w:rsid w:val="00B5664D"/>
    <w:rsid w:val="00B56CEF"/>
    <w:rsid w:val="00BA5B40"/>
    <w:rsid w:val="00BD0206"/>
    <w:rsid w:val="00BE0339"/>
    <w:rsid w:val="00C2098A"/>
    <w:rsid w:val="00C22A2A"/>
    <w:rsid w:val="00C5444A"/>
    <w:rsid w:val="00C612DA"/>
    <w:rsid w:val="00C7741E"/>
    <w:rsid w:val="00C81288"/>
    <w:rsid w:val="00C8440C"/>
    <w:rsid w:val="00C875AB"/>
    <w:rsid w:val="00CA3DF1"/>
    <w:rsid w:val="00CA4581"/>
    <w:rsid w:val="00CE18D5"/>
    <w:rsid w:val="00CE619C"/>
    <w:rsid w:val="00D04109"/>
    <w:rsid w:val="00D80AB5"/>
    <w:rsid w:val="00D97A41"/>
    <w:rsid w:val="00DD3CF6"/>
    <w:rsid w:val="00DD6416"/>
    <w:rsid w:val="00DF4E0A"/>
    <w:rsid w:val="00E02DCD"/>
    <w:rsid w:val="00E065CF"/>
    <w:rsid w:val="00E12C60"/>
    <w:rsid w:val="00E22E87"/>
    <w:rsid w:val="00E57630"/>
    <w:rsid w:val="00E77E74"/>
    <w:rsid w:val="00E86C2B"/>
    <w:rsid w:val="00EB2D52"/>
    <w:rsid w:val="00EF7CC9"/>
    <w:rsid w:val="00F036CE"/>
    <w:rsid w:val="00F1447E"/>
    <w:rsid w:val="00F207C0"/>
    <w:rsid w:val="00F20AE5"/>
    <w:rsid w:val="00F365AE"/>
    <w:rsid w:val="00F44945"/>
    <w:rsid w:val="00F47E97"/>
    <w:rsid w:val="00F645C7"/>
    <w:rsid w:val="00F66B24"/>
    <w:rsid w:val="00FB4594"/>
    <w:rsid w:val="00FB62BC"/>
    <w:rsid w:val="00FC43DF"/>
    <w:rsid w:val="00FC65B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D481E"/>
  <w15:chartTrackingRefBased/>
  <w15:docId w15:val="{FB000BDA-0F98-4CD0-9A89-0E60F459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Trianggoro%20W\AppData\Roaming\Microsoft\Templates\Polished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AC27A560545F8844E3B5C7A61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636-C0A8-435D-9D70-590775FB6555}"/>
      </w:docPartPr>
      <w:docPartBody>
        <w:p w:rsidR="001D0F31" w:rsidRDefault="005C65B2">
          <w:pPr>
            <w:pStyle w:val="8D6AC27A560545F8844E3B5C7A615DF0"/>
          </w:pPr>
          <w:r w:rsidRPr="00906BEE">
            <w:t>YN</w:t>
          </w:r>
        </w:p>
      </w:docPartBody>
    </w:docPart>
    <w:docPart>
      <w:docPartPr>
        <w:name w:val="9EF321568D48400CA6563D7D69F9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3138-DAD9-4E3D-AF7F-42E588D69D91}"/>
      </w:docPartPr>
      <w:docPartBody>
        <w:p w:rsidR="001D0F31" w:rsidRDefault="005C65B2">
          <w:pPr>
            <w:pStyle w:val="9EF321568D48400CA6563D7D69F9C386"/>
          </w:pPr>
          <w:r w:rsidRPr="00906BEE">
            <w:t>Objective</w:t>
          </w:r>
        </w:p>
      </w:docPartBody>
    </w:docPart>
    <w:docPart>
      <w:docPartPr>
        <w:name w:val="8FC245B25D04485298D7C2967CF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F00C-55A9-4330-A649-75F54D959BAB}"/>
      </w:docPartPr>
      <w:docPartBody>
        <w:p w:rsidR="001D0F31" w:rsidRDefault="005C65B2">
          <w:pPr>
            <w:pStyle w:val="8FC245B25D04485298D7C2967CFB4C99"/>
          </w:pPr>
          <w:r w:rsidRPr="00906BEE">
            <w:t>Skills</w:t>
          </w:r>
        </w:p>
      </w:docPartBody>
    </w:docPart>
    <w:docPart>
      <w:docPartPr>
        <w:name w:val="B667B52F21DB46B3B861C1250B91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14A2-4204-4566-8CAA-3586B4BB4A21}"/>
      </w:docPartPr>
      <w:docPartBody>
        <w:p w:rsidR="001D0F31" w:rsidRDefault="005C65B2">
          <w:pPr>
            <w:pStyle w:val="B667B52F21DB46B3B861C1250B912E9E"/>
          </w:pPr>
          <w:r>
            <w:t>Your name</w:t>
          </w:r>
        </w:p>
      </w:docPartBody>
    </w:docPart>
    <w:docPart>
      <w:docPartPr>
        <w:name w:val="9B1870A6AAFE42068F3BB10B0990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3813-99B2-4D8B-80FC-594C205ADB9E}"/>
      </w:docPartPr>
      <w:docPartBody>
        <w:p w:rsidR="001D0F31" w:rsidRDefault="005C65B2">
          <w:pPr>
            <w:pStyle w:val="9B1870A6AAFE42068F3BB10B0990EB71"/>
          </w:pPr>
          <w:r w:rsidRPr="00906BEE">
            <w:t>Profession or Industry</w:t>
          </w:r>
        </w:p>
      </w:docPartBody>
    </w:docPart>
    <w:docPart>
      <w:docPartPr>
        <w:name w:val="757847BD67CF4FFE907AB947E6FD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089-E04C-4095-A96C-689D82D0EB54}"/>
      </w:docPartPr>
      <w:docPartBody>
        <w:p w:rsidR="001D0F31" w:rsidRDefault="005C65B2">
          <w:pPr>
            <w:pStyle w:val="757847BD67CF4FFE907AB947E6FD674C"/>
          </w:pPr>
          <w:r w:rsidRPr="00906BEE">
            <w:t>Link to other online properties: Portfolio/Website/Blog</w:t>
          </w:r>
        </w:p>
      </w:docPartBody>
    </w:docPart>
    <w:docPart>
      <w:docPartPr>
        <w:name w:val="04CD2A066A564BFB90E838AFDBC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B4AFA-1E6F-4C85-B3F7-8900ED1D6E07}"/>
      </w:docPartPr>
      <w:docPartBody>
        <w:p w:rsidR="001D0F31" w:rsidRDefault="005C65B2">
          <w:pPr>
            <w:pStyle w:val="04CD2A066A564BFB90E838AFDBCA7A8F"/>
          </w:pPr>
          <w:r w:rsidRPr="00906BEE">
            <w:t>Experience</w:t>
          </w:r>
        </w:p>
      </w:docPartBody>
    </w:docPart>
    <w:docPart>
      <w:docPartPr>
        <w:name w:val="78D06089E3574106B25D0351B1EA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781-DC34-4C1B-8170-835C5A9FA404}"/>
      </w:docPartPr>
      <w:docPartBody>
        <w:p w:rsidR="001D0F31" w:rsidRDefault="005C65B2">
          <w:pPr>
            <w:pStyle w:val="78D06089E3574106B25D0351B1EAEAF2"/>
          </w:pPr>
          <w:r w:rsidRPr="00906BEE">
            <w:t>Education</w:t>
          </w:r>
        </w:p>
      </w:docPartBody>
    </w:docPart>
    <w:docPart>
      <w:docPartPr>
        <w:name w:val="6E3FDEB9A8134B0AB12725B372BF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5D5F-3FF9-4AB3-BF45-A3AC67735550}"/>
      </w:docPartPr>
      <w:docPartBody>
        <w:p w:rsidR="001D0F31" w:rsidRDefault="005C65B2">
          <w:pPr>
            <w:pStyle w:val="6E3FDEB9A8134B0AB12725B372BFA632"/>
          </w:pPr>
          <w:r w:rsidRPr="00906BEE">
            <w:t>School</w:t>
          </w:r>
        </w:p>
      </w:docPartBody>
    </w:docPart>
    <w:docPart>
      <w:docPartPr>
        <w:name w:val="39EFCF71236741F5AADEF8131C52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7D80-46E0-4A02-9B27-8CC14BD4F507}"/>
      </w:docPartPr>
      <w:docPartBody>
        <w:p w:rsidR="001D0F31" w:rsidRDefault="005C65B2">
          <w:pPr>
            <w:pStyle w:val="39EFCF71236741F5AADEF8131C528AE3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9D8C8CC39C924753A007E294409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3B1E-D0A3-47CA-9B99-25D202B6B8DF}"/>
      </w:docPartPr>
      <w:docPartBody>
        <w:p w:rsidR="001D0F31" w:rsidRDefault="005C65B2">
          <w:pPr>
            <w:pStyle w:val="9D8C8CC39C924753A007E294409C799E"/>
          </w:pPr>
          <w:r w:rsidRPr="00906BEE">
            <w:t>Degree</w:t>
          </w:r>
        </w:p>
      </w:docPartBody>
    </w:docPart>
    <w:docPart>
      <w:docPartPr>
        <w:name w:val="2746E7985A0140939522D86F01A3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639-EE76-45C1-B6A1-435D7F6613D4}"/>
      </w:docPartPr>
      <w:docPartBody>
        <w:p w:rsidR="001D0F31" w:rsidRDefault="005C65B2">
          <w:pPr>
            <w:pStyle w:val="2746E7985A0140939522D86F01A334C6"/>
          </w:pPr>
          <w:r w:rsidRPr="00906BEE">
            <w:t>Date Earned</w:t>
          </w:r>
        </w:p>
      </w:docPartBody>
    </w:docPart>
    <w:docPart>
      <w:docPartPr>
        <w:name w:val="482AB37C36A84A0FB67377BE196B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3F63-1237-440D-80AE-0CF4BA02CF6A}"/>
      </w:docPartPr>
      <w:docPartBody>
        <w:p w:rsidR="001D0F31" w:rsidRDefault="005C65B2">
          <w:pPr>
            <w:pStyle w:val="482AB37C36A84A0FB67377BE196B4872"/>
          </w:pPr>
          <w:r w:rsidRPr="00906BEE">
            <w:t>School</w:t>
          </w:r>
        </w:p>
      </w:docPartBody>
    </w:docPart>
    <w:docPart>
      <w:docPartPr>
        <w:name w:val="310F731996264809953181FACF85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DC76-EBF3-4DE2-B8BF-42D178BDF844}"/>
      </w:docPartPr>
      <w:docPartBody>
        <w:p w:rsidR="001D0F31" w:rsidRDefault="005C65B2">
          <w:pPr>
            <w:pStyle w:val="310F731996264809953181FACF853CD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768DC20F634BB3B9D8AAFBE971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2C85-3690-49EC-80A2-B6125CEA73C2}"/>
      </w:docPartPr>
      <w:docPartBody>
        <w:p w:rsidR="001D0F31" w:rsidRDefault="005C65B2">
          <w:pPr>
            <w:pStyle w:val="9B768DC20F634BB3B9D8AAFBE9719BB0"/>
          </w:pPr>
          <w:r w:rsidRPr="00906BEE">
            <w:t>Volunteer Experience or Leadership</w:t>
          </w:r>
        </w:p>
      </w:docPartBody>
    </w:docPart>
    <w:docPart>
      <w:docPartPr>
        <w:name w:val="B540691DB5F4441FBCFFE6FA50D9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21B8-ED71-442F-91BA-3D65ACC8764A}"/>
      </w:docPartPr>
      <w:docPartBody>
        <w:p w:rsidR="001D0F31" w:rsidRDefault="005C65B2">
          <w:pPr>
            <w:pStyle w:val="B540691DB5F4441FBCFFE6FA50D90B5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B2"/>
    <w:rsid w:val="001D0F31"/>
    <w:rsid w:val="0033743E"/>
    <w:rsid w:val="005C65B2"/>
    <w:rsid w:val="007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AC27A560545F8844E3B5C7A615DF0">
    <w:name w:val="8D6AC27A560545F8844E3B5C7A615DF0"/>
  </w:style>
  <w:style w:type="paragraph" w:customStyle="1" w:styleId="9EF321568D48400CA6563D7D69F9C386">
    <w:name w:val="9EF321568D48400CA6563D7D69F9C386"/>
  </w:style>
  <w:style w:type="paragraph" w:customStyle="1" w:styleId="8FC245B25D04485298D7C2967CFB4C99">
    <w:name w:val="8FC245B25D04485298D7C2967CFB4C99"/>
  </w:style>
  <w:style w:type="paragraph" w:customStyle="1" w:styleId="B667B52F21DB46B3B861C1250B912E9E">
    <w:name w:val="B667B52F21DB46B3B861C1250B912E9E"/>
  </w:style>
  <w:style w:type="paragraph" w:customStyle="1" w:styleId="9B1870A6AAFE42068F3BB10B0990EB71">
    <w:name w:val="9B1870A6AAFE42068F3BB10B0990EB71"/>
  </w:style>
  <w:style w:type="paragraph" w:customStyle="1" w:styleId="757847BD67CF4FFE907AB947E6FD674C">
    <w:name w:val="757847BD67CF4FFE907AB947E6FD674C"/>
  </w:style>
  <w:style w:type="paragraph" w:customStyle="1" w:styleId="04CD2A066A564BFB90E838AFDBCA7A8F">
    <w:name w:val="04CD2A066A564BFB90E838AFDBCA7A8F"/>
  </w:style>
  <w:style w:type="paragraph" w:customStyle="1" w:styleId="78D06089E3574106B25D0351B1EAEAF2">
    <w:name w:val="78D06089E3574106B25D0351B1EAEAF2"/>
  </w:style>
  <w:style w:type="paragraph" w:customStyle="1" w:styleId="6E3FDEB9A8134B0AB12725B372BFA632">
    <w:name w:val="6E3FDEB9A8134B0AB12725B372BFA632"/>
  </w:style>
  <w:style w:type="paragraph" w:customStyle="1" w:styleId="39EFCF71236741F5AADEF8131C528AE3">
    <w:name w:val="39EFCF71236741F5AADEF8131C528AE3"/>
  </w:style>
  <w:style w:type="paragraph" w:customStyle="1" w:styleId="9D8C8CC39C924753A007E294409C799E">
    <w:name w:val="9D8C8CC39C924753A007E294409C799E"/>
  </w:style>
  <w:style w:type="paragraph" w:customStyle="1" w:styleId="2746E7985A0140939522D86F01A334C6">
    <w:name w:val="2746E7985A0140939522D86F01A334C6"/>
  </w:style>
  <w:style w:type="paragraph" w:customStyle="1" w:styleId="482AB37C36A84A0FB67377BE196B4872">
    <w:name w:val="482AB37C36A84A0FB67377BE196B4872"/>
  </w:style>
  <w:style w:type="paragraph" w:customStyle="1" w:styleId="310F731996264809953181FACF853CD3">
    <w:name w:val="310F731996264809953181FACF853CD3"/>
  </w:style>
  <w:style w:type="paragraph" w:customStyle="1" w:styleId="9B768DC20F634BB3B9D8AAFBE9719BB0">
    <w:name w:val="9B768DC20F634BB3B9D8AAFBE9719BB0"/>
  </w:style>
  <w:style w:type="paragraph" w:customStyle="1" w:styleId="B540691DB5F4441FBCFFE6FA50D90B5C">
    <w:name w:val="B540691DB5F4441FBCFFE6FA50D9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aryadytm</CompanyAddress>
  <CompanyPhone>+6285161409660</CompanyPhone>
  <CompanyFax>https://www.linkedin.com/in/arya-adyatma-aryadytm/</CompanyFax>
  <CompanyEmail>arya.adyatma@binus.ac.id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MOO(2).dotx</Template>
  <TotalTime>78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BUSINESS INFORMATION TECHNOLOGY STUDENT AT BINUS UNIVERSITY</dc:subject>
  <dc:creator>Trianggoro Wiradinata</dc:creator>
  <cp:keywords/>
  <dc:description>bit.ly/arya-adyatma-vercel</dc:description>
  <cp:lastModifiedBy>ARYA ADYATMA</cp:lastModifiedBy>
  <cp:revision>58</cp:revision>
  <cp:lastPrinted>2023-05-12T15:14:00Z</cp:lastPrinted>
  <dcterms:created xsi:type="dcterms:W3CDTF">2023-05-07T05:13:00Z</dcterms:created>
  <dcterms:modified xsi:type="dcterms:W3CDTF">2023-06-09T05:27:00Z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